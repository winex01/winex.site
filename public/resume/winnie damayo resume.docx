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2395" simplePos="0" locked="0" layoutInCell="1" allowOverlap="1" relativeHeight="2" wp14:anchorId="43E23239">
                <wp:simplePos x="0" y="0"/>
                <wp:positionH relativeFrom="column">
                  <wp:posOffset>-189865</wp:posOffset>
                </wp:positionH>
                <wp:positionV relativeFrom="paragraph">
                  <wp:posOffset>-612140</wp:posOffset>
                </wp:positionV>
                <wp:extent cx="6269355" cy="1487170"/>
                <wp:effectExtent l="0" t="0" r="20320" b="21590"/>
                <wp:wrapNone/>
                <wp:docPr id="1" name="Rectangl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8680" cy="148644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  <a:lumOff val="0"/>
                          </a:schemeClr>
                        </a:solidFill>
                        <a:ln w="9360">
                          <a:solidFill>
                            <a:schemeClr val="accent3">
                              <a:lumMod val="75000"/>
                              <a:lumOff val="0"/>
                            </a:schemeClr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rPr>
                                <w:b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r>
                          </w:p>
                          <w:p>
                            <w:pPr>
                              <w:pStyle w:val="NoSpacing"/>
                              <w:rPr/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Winnie A. Damayo</w:t>
                            </w:r>
                          </w:p>
                          <w:p>
                            <w:pPr>
                              <w:pStyle w:val="NoSpacing"/>
                              <w:rPr/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Espina Village, B. Rodriguez St.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, Cebu City</w:t>
                            </w:r>
                          </w:p>
                          <w:p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Mobile No.: 09208783268</w:t>
                            </w:r>
                          </w:p>
                          <w:p>
                            <w:pPr>
                              <w:pStyle w:val="NoSpacing"/>
                              <w:rPr/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Email: 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  <w:t xml:space="preserve">winnie131212592@gmail.com 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u w:val="none"/>
                              </w:rPr>
                              <w:t xml:space="preserve">website: </w:t>
                            </w:r>
                            <w:hyperlink r:id="rId2">
                              <w:r>
                                <w:rPr>
                                  <w:rStyle w:val="InternetLink"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</w:rPr>
                                <w:t>http://www.winex.site</w:t>
                              </w:r>
                            </w:hyperlink>
                            <w:r>
                              <w:rPr>
                                <w:rStyle w:val="InternetLink"/>
                                <w:color w:val="FFFFFF" w:themeColor="background1"/>
                                <w:sz w:val="24"/>
                                <w:szCs w:val="24"/>
                                <w:u w:val="none"/>
                              </w:rPr>
                              <w:t xml:space="preserve"> &amp; winnie.16mb.com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u w:val="none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FFFFFF" w:themeColor="background1"/>
                                <w:sz w:val="24"/>
                                <w:szCs w:val="24"/>
                                <w:u w:val="none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u w:val="none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FFFFFF" w:themeColor="background1"/>
                                <w:sz w:val="24"/>
                                <w:szCs w:val="24"/>
                                <w:u w:val="none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u w:val="none"/>
                              </w:rPr>
                            </w:r>
                          </w:p>
                          <w:p>
                            <w:pPr>
                              <w:pStyle w:val="NoSpacing"/>
                              <w:rPr>
                                <w:b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http://winnie.16mb.com/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4" fillcolor="#77933c" stroked="t" style="position:absolute;margin-left:-14.95pt;margin-top:-48.2pt;width:493.55pt;height:117pt" wp14:anchorId="43E23239">
                <w10:wrap type="square"/>
                <v:fill o:detectmouseclick="t" type="solid" color2="#886cc3"/>
                <v:stroke color="#77933c" weight="9360" joinstyle="miter" endcap="flat"/>
                <v:textbox>
                  <w:txbxContent>
                    <w:p>
                      <w:pPr>
                        <w:pStyle w:val="NoSpacing"/>
                        <w:rPr>
                          <w:b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</w:r>
                    </w:p>
                    <w:p>
                      <w:pPr>
                        <w:pStyle w:val="NoSpacing"/>
                        <w:rPr/>
                      </w:pPr>
                      <w:r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  <w:t>Winnie A. Damayo</w:t>
                      </w:r>
                    </w:p>
                    <w:p>
                      <w:pPr>
                        <w:pStyle w:val="NoSpacing"/>
                        <w:rPr/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Espina Village, B. Rodriguez St.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, Cebu City</w:t>
                      </w:r>
                    </w:p>
                    <w:p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Mobile No.: 09208783268</w:t>
                      </w:r>
                    </w:p>
                    <w:p>
                      <w:pPr>
                        <w:pStyle w:val="NoSpacing"/>
                        <w:rPr/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Email: 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u w:val="single"/>
                        </w:rPr>
                        <w:t xml:space="preserve">winnie131212592@gmail.com 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u w:val="none"/>
                        </w:rPr>
                        <w:t xml:space="preserve">website: </w:t>
                      </w:r>
                      <w:hyperlink r:id="rId3">
                        <w:r>
                          <w:rPr>
                            <w:rStyle w:val="InternetLink"/>
                            <w:color w:val="FFFFFF" w:themeColor="background1"/>
                            <w:sz w:val="24"/>
                            <w:szCs w:val="24"/>
                            <w:u w:val="none"/>
                          </w:rPr>
                          <w:t>http://www.winex.site</w:t>
                        </w:r>
                      </w:hyperlink>
                      <w:r>
                        <w:rPr>
                          <w:rStyle w:val="InternetLink"/>
                          <w:color w:val="FFFFFF" w:themeColor="background1"/>
                          <w:sz w:val="24"/>
                          <w:szCs w:val="24"/>
                          <w:u w:val="none"/>
                        </w:rPr>
                        <w:t xml:space="preserve"> &amp; winnie.16mb.com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u w:val="none"/>
                        </w:rPr>
                        <w:t xml:space="preserve"> </w:t>
                      </w:r>
                    </w:p>
                    <w:p>
                      <w:pPr>
                        <w:pStyle w:val="FrameContents"/>
                        <w:rPr>
                          <w:color w:val="FFFFFF" w:themeColor="background1"/>
                          <w:sz w:val="24"/>
                          <w:szCs w:val="24"/>
                          <w:u w:val="none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u w:val="none"/>
                        </w:rPr>
                      </w:r>
                    </w:p>
                    <w:p>
                      <w:pPr>
                        <w:pStyle w:val="FrameContents"/>
                        <w:rPr>
                          <w:color w:val="FFFFFF" w:themeColor="background1"/>
                          <w:sz w:val="24"/>
                          <w:szCs w:val="24"/>
                          <w:u w:val="none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u w:val="none"/>
                        </w:rPr>
                      </w:r>
                    </w:p>
                    <w:p>
                      <w:pPr>
                        <w:pStyle w:val="NoSpacing"/>
                        <w:rPr>
                          <w:b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  <w:t>http://winnie.16mb.com/</w:t>
                      </w:r>
                    </w:p>
                    <w:p>
                      <w:pPr>
                        <w:pStyle w:val="FrameContents"/>
                        <w:rPr>
                          <w:color w:val="FFFFFF" w:themeColor="background1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u w:val="single"/>
                        </w:rPr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1905" distL="114300" distR="115570" simplePos="0" locked="0" layoutInCell="1" allowOverlap="1" relativeHeight="12">
            <wp:simplePos x="0" y="0"/>
            <wp:positionH relativeFrom="column">
              <wp:posOffset>4131945</wp:posOffset>
            </wp:positionH>
            <wp:positionV relativeFrom="paragraph">
              <wp:posOffset>-592455</wp:posOffset>
            </wp:positionV>
            <wp:extent cx="1561465" cy="1464945"/>
            <wp:effectExtent l="0" t="0" r="0" b="0"/>
            <wp:wrapNone/>
            <wp:docPr id="3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5183" r="0" b="279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465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2395" simplePos="0" locked="0" layoutInCell="1" allowOverlap="1" relativeHeight="3" wp14:anchorId="7C7063EE">
                <wp:simplePos x="0" y="0"/>
                <wp:positionH relativeFrom="column">
                  <wp:posOffset>-189230</wp:posOffset>
                </wp:positionH>
                <wp:positionV relativeFrom="paragraph">
                  <wp:posOffset>40005</wp:posOffset>
                </wp:positionV>
                <wp:extent cx="6269355" cy="278765"/>
                <wp:effectExtent l="10795" t="10160" r="9525" b="9525"/>
                <wp:wrapNone/>
                <wp:docPr id="4" name="Rectangl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8680" cy="27828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9360"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sz w:val="24"/>
                                <w:szCs w:val="24"/>
                              </w:rPr>
                              <w:t>PERSONAL INFORMATION</w:t>
                            </w:r>
                            <w:r>
                              <w:rPr>
                                <w:color w:val="00000A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color w:val="00000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sz w:val="24"/>
                                <w:szCs w:val="24"/>
                              </w:rPr>
                              <w:t>Gender: Female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color w:val="00000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sz w:val="24"/>
                                <w:szCs w:val="24"/>
                              </w:rPr>
                              <w:t>Date of Birth: February 24, 1994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color w:val="00000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sz w:val="24"/>
                                <w:szCs w:val="24"/>
                              </w:rPr>
                              <w:t>Age: 21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color w:val="00000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sz w:val="24"/>
                                <w:szCs w:val="24"/>
                              </w:rPr>
                              <w:t>Marital Status: Single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color w:val="00000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sz w:val="24"/>
                                <w:szCs w:val="24"/>
                              </w:rPr>
                              <w:t>Occupation: Fresh Graduate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color w:val="00000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b/>
                                <w:color w:val="00000A"/>
                                <w:sz w:val="24"/>
                                <w:szCs w:val="24"/>
                              </w:rPr>
                              <w:t>Interests: Reading, creative writing, swimming, volleyball, travelling, watching documentary f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5" fillcolor="#d7e4bd" stroked="t" style="position:absolute;margin-left:-14.9pt;margin-top:3.15pt;width:493.55pt;height:21.85pt" wp14:anchorId="7C7063EE">
                <w10:wrap type="square"/>
                <v:fill o:detectmouseclick="t" type="solid" color2="#281b42"/>
                <v:stroke color="#d7e4bd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A"/>
                          <w:sz w:val="24"/>
                          <w:szCs w:val="24"/>
                        </w:rPr>
                        <w:t>PERSONAL INFORMATION</w:t>
                      </w:r>
                      <w:r>
                        <w:rPr>
                          <w:color w:val="00000A"/>
                        </w:rPr>
                        <w:t xml:space="preserve"> </w:t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  <w:color w:val="00000A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A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A"/>
                          <w:sz w:val="24"/>
                          <w:szCs w:val="24"/>
                        </w:rPr>
                        <w:t>Gender: Female</w:t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  <w:color w:val="00000A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A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A"/>
                          <w:sz w:val="24"/>
                          <w:szCs w:val="24"/>
                        </w:rPr>
                        <w:t>Date of Birth: February 24, 1994</w:t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  <w:color w:val="00000A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A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A"/>
                          <w:sz w:val="24"/>
                          <w:szCs w:val="24"/>
                        </w:rPr>
                        <w:t>Age: 21</w:t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  <w:color w:val="00000A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A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A"/>
                          <w:sz w:val="24"/>
                          <w:szCs w:val="24"/>
                        </w:rPr>
                        <w:t>Marital Status: Single</w:t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  <w:color w:val="00000A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A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A"/>
                          <w:sz w:val="24"/>
                          <w:szCs w:val="24"/>
                        </w:rPr>
                        <w:t>Occupation: Fresh Graduate</w:t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  <w:color w:val="00000A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A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b/>
                          <w:color w:val="00000A"/>
                          <w:sz w:val="24"/>
                          <w:szCs w:val="24"/>
                        </w:rPr>
                        <w:t>Interests: Reading, creative writing, swimming, volleyball, travelling, watching documentary f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Spacing"/>
        <w:rPr/>
      </w:pPr>
      <w:r>
        <w:rPr/>
      </w:r>
    </w:p>
    <w:p>
      <w:pPr>
        <w:pStyle w:val="NoSpacing"/>
        <w:rPr>
          <w:sz w:val="20"/>
          <w:szCs w:val="20"/>
        </w:rPr>
      </w:pPr>
      <w:bookmarkStart w:id="0" w:name="_GoBack"/>
      <w:bookmarkEnd w:id="0"/>
      <w:r>
        <w:rPr>
          <w:sz w:val="20"/>
          <w:szCs w:val="20"/>
        </w:rPr>
        <w:t>Full Name: Winnie A. Damayo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Gender: Male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Date of Birth: October 15, 1991</w:t>
        <w:tab/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Age: 25</w:t>
      </w:r>
    </w:p>
    <w:p>
      <w:pPr>
        <w:pStyle w:val="NoSpacing"/>
        <w:rPr/>
      </w:pPr>
      <w:r>
        <w:rPr>
          <w:sz w:val="20"/>
          <w:szCs w:val="20"/>
        </w:rPr>
        <w:t>Marital Status: Single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>
              <wp:anchor behindDoc="0" distT="0" distB="0" distL="114300" distR="112395" simplePos="0" locked="0" layoutInCell="1" allowOverlap="1" relativeHeight="4" wp14:anchorId="28109DC0">
                <wp:simplePos x="0" y="0"/>
                <wp:positionH relativeFrom="column">
                  <wp:posOffset>-188595</wp:posOffset>
                </wp:positionH>
                <wp:positionV relativeFrom="paragraph">
                  <wp:posOffset>146685</wp:posOffset>
                </wp:positionV>
                <wp:extent cx="6269355" cy="278765"/>
                <wp:effectExtent l="0" t="0" r="20320" b="10160"/>
                <wp:wrapNone/>
                <wp:docPr id="6" name="Rectangl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8680" cy="27828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9360"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sz w:val="24"/>
                                <w:szCs w:val="24"/>
                              </w:rPr>
                              <w:t>CAREER OBJECTIVE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sz w:val="24"/>
                                <w:szCs w:val="24"/>
                              </w:rPr>
                              <w:t>Gender: Female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color w:val="00000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sz w:val="24"/>
                                <w:szCs w:val="24"/>
                              </w:rPr>
                              <w:t>Date of Birth: February 24, 1994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color w:val="00000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sz w:val="24"/>
                                <w:szCs w:val="24"/>
                              </w:rPr>
                              <w:t>Age: 21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color w:val="00000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sz w:val="24"/>
                                <w:szCs w:val="24"/>
                              </w:rPr>
                              <w:t>Marital Status: Single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color w:val="00000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sz w:val="24"/>
                                <w:szCs w:val="24"/>
                              </w:rPr>
                              <w:t>Occupation: Fresh Graduate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color w:val="00000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b/>
                                <w:color w:val="00000A"/>
                                <w:sz w:val="24"/>
                                <w:szCs w:val="24"/>
                              </w:rPr>
                              <w:t>Interests: Reading, creative writing, swimming, volleyball, travelling, watching documentary f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1" fillcolor="#d7e4bd" stroked="t" style="position:absolute;margin-left:-14.85pt;margin-top:11.55pt;width:493.55pt;height:21.85pt" wp14:anchorId="28109DC0">
                <w10:wrap type="square"/>
                <v:fill o:detectmouseclick="t" type="solid" color2="#281b42"/>
                <v:stroke color="#d7e4bd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A"/>
                          <w:sz w:val="24"/>
                          <w:szCs w:val="24"/>
                        </w:rPr>
                        <w:t>CAREER OBJECTIVE</w:t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A"/>
                          <w:sz w:val="24"/>
                          <w:szCs w:val="24"/>
                        </w:rPr>
                        <w:t>Gender: Female</w:t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  <w:color w:val="00000A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A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A"/>
                          <w:sz w:val="24"/>
                          <w:szCs w:val="24"/>
                        </w:rPr>
                        <w:t>Date of Birth: February 24, 1994</w:t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  <w:color w:val="00000A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A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A"/>
                          <w:sz w:val="24"/>
                          <w:szCs w:val="24"/>
                        </w:rPr>
                        <w:t>Age: 21</w:t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  <w:color w:val="00000A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A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A"/>
                          <w:sz w:val="24"/>
                          <w:szCs w:val="24"/>
                        </w:rPr>
                        <w:t>Marital Status: Single</w:t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  <w:color w:val="00000A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A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A"/>
                          <w:sz w:val="24"/>
                          <w:szCs w:val="24"/>
                        </w:rPr>
                        <w:t>Occupation: Fresh Graduate</w:t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  <w:color w:val="00000A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A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b/>
                          <w:color w:val="00000A"/>
                          <w:sz w:val="24"/>
                          <w:szCs w:val="24"/>
                        </w:rPr>
                        <w:t>Interests: Reading, creative writing, swimming, volleyball, travelling, watching documentary f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jc w:val="both"/>
        <w:rPr>
          <w:sz w:val="20"/>
          <w:szCs w:val="20"/>
        </w:rPr>
      </w:pPr>
      <w:r>
        <w:rPr>
          <w:sz w:val="20"/>
          <w:szCs w:val="20"/>
        </w:rPr>
        <w:t>I am a fresh college graduate currently looking for a full-time position. I would like to utilize my skills and experience as well as my passion for web development. Moreover, I am eager to build a long-term career in the field of web development.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2395" simplePos="0" locked="0" layoutInCell="1" allowOverlap="1" relativeHeight="6" wp14:anchorId="501AF0B5">
                <wp:simplePos x="0" y="0"/>
                <wp:positionH relativeFrom="column">
                  <wp:posOffset>-198755</wp:posOffset>
                </wp:positionH>
                <wp:positionV relativeFrom="paragraph">
                  <wp:posOffset>100330</wp:posOffset>
                </wp:positionV>
                <wp:extent cx="6278880" cy="278765"/>
                <wp:effectExtent l="10795" t="11430" r="9525" b="8255"/>
                <wp:wrapNone/>
                <wp:docPr id="8" name="Rectangl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8400" cy="27828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9360"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sz w:val="24"/>
                                <w:szCs w:val="24"/>
                              </w:rPr>
                              <w:t>TECHNICAL SKILLS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sz w:val="24"/>
                                <w:szCs w:val="24"/>
                              </w:rPr>
                              <w:t>Gender: Female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color w:val="00000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sz w:val="24"/>
                                <w:szCs w:val="24"/>
                              </w:rPr>
                              <w:t>Date of Birth: February 24, 1994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color w:val="00000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sz w:val="24"/>
                                <w:szCs w:val="24"/>
                              </w:rPr>
                              <w:t>Age: 21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color w:val="00000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sz w:val="24"/>
                                <w:szCs w:val="24"/>
                              </w:rPr>
                              <w:t>Marital Status: Single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color w:val="00000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sz w:val="24"/>
                                <w:szCs w:val="24"/>
                              </w:rPr>
                              <w:t>Occupation: Fresh Graduate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color w:val="00000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b/>
                                <w:color w:val="00000A"/>
                                <w:sz w:val="24"/>
                                <w:szCs w:val="24"/>
                              </w:rPr>
                              <w:t>Interests: Reading, creative writing, swimming, volleyball, travelling, watching documentary f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3" fillcolor="#d7e4bd" stroked="t" style="position:absolute;margin-left:-15.65pt;margin-top:7.9pt;width:494.3pt;height:21.85pt" wp14:anchorId="501AF0B5">
                <w10:wrap type="square"/>
                <v:fill o:detectmouseclick="t" type="solid" color2="#281b42"/>
                <v:stroke color="#d7e4bd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A"/>
                          <w:sz w:val="24"/>
                          <w:szCs w:val="24"/>
                        </w:rPr>
                        <w:t>TECHNICAL SKILLS</w:t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A"/>
                          <w:sz w:val="24"/>
                          <w:szCs w:val="24"/>
                        </w:rPr>
                        <w:t>Gender: Female</w:t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  <w:color w:val="00000A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A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A"/>
                          <w:sz w:val="24"/>
                          <w:szCs w:val="24"/>
                        </w:rPr>
                        <w:t>Date of Birth: February 24, 1994</w:t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  <w:color w:val="00000A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A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A"/>
                          <w:sz w:val="24"/>
                          <w:szCs w:val="24"/>
                        </w:rPr>
                        <w:t>Age: 21</w:t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  <w:color w:val="00000A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A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A"/>
                          <w:sz w:val="24"/>
                          <w:szCs w:val="24"/>
                        </w:rPr>
                        <w:t>Marital Status: Single</w:t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  <w:color w:val="00000A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A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A"/>
                          <w:sz w:val="24"/>
                          <w:szCs w:val="24"/>
                        </w:rPr>
                        <w:t>Occupation: Fresh Graduate</w:t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  <w:color w:val="00000A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A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b/>
                          <w:color w:val="00000A"/>
                          <w:sz w:val="24"/>
                          <w:szCs w:val="24"/>
                        </w:rPr>
                        <w:t>Interests: Reading, creative writing, swimming, volleyball, travelling, watching documentary f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Web:   Html, JavaScript, Bootstrap, PHP, MySQL, PDO, AJAX , Basic jQuery</w:t>
      </w:r>
    </w:p>
    <w:p>
      <w:pPr>
        <w:pStyle w:val="NoSpacing"/>
        <w:rPr/>
      </w:pPr>
      <w:r>
        <w:rPr>
          <w:sz w:val="20"/>
          <w:szCs w:val="20"/>
        </w:rPr>
        <w:t xml:space="preserve">Familiar with the Basic </w:t>
      </w:r>
      <w:r>
        <w:rPr>
          <w:sz w:val="20"/>
          <w:szCs w:val="20"/>
        </w:rPr>
        <w:t>syntax:</w:t>
      </w:r>
      <w:r>
        <w:rPr>
          <w:sz w:val="20"/>
          <w:szCs w:val="20"/>
        </w:rPr>
        <w:t xml:space="preserve">   C#, C, C++, JAVA, Arduino Programming, MIT Inventor App, Basic Ubuntu Shell Scripts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Others:  Object Oriented Programming, </w:t>
      </w:r>
      <w:r>
        <w:rPr>
          <w:sz w:val="20"/>
          <w:szCs w:val="20"/>
        </w:rPr>
        <w:t xml:space="preserve">MVC, </w:t>
      </w:r>
      <w:r>
        <w:rPr>
          <w:sz w:val="20"/>
          <w:szCs w:val="20"/>
        </w:rPr>
        <w:t xml:space="preserve">Basic CodeIgniter   </w:t>
      </w:r>
    </w:p>
    <w:p>
      <w:pPr>
        <w:pStyle w:val="NoSpacing"/>
        <w:rPr>
          <w:sz w:val="20"/>
          <w:szCs w:val="20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7" wp14:anchorId="7A05AB6E">
                <wp:simplePos x="0" y="0"/>
                <wp:positionH relativeFrom="column">
                  <wp:posOffset>-198755</wp:posOffset>
                </wp:positionH>
                <wp:positionV relativeFrom="paragraph">
                  <wp:posOffset>144145</wp:posOffset>
                </wp:positionV>
                <wp:extent cx="6278880" cy="278765"/>
                <wp:effectExtent l="0" t="0" r="10795" b="10160"/>
                <wp:wrapNone/>
                <wp:docPr id="10" name="Rectangle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8400" cy="27828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9360"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sz w:val="24"/>
                                <w:szCs w:val="24"/>
                              </w:rPr>
                              <w:t>PERSONAL SKILLS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sz w:val="24"/>
                                <w:szCs w:val="24"/>
                              </w:rPr>
                              <w:t>Gender: Female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color w:val="00000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sz w:val="24"/>
                                <w:szCs w:val="24"/>
                              </w:rPr>
                              <w:t>Date of Birth: February 24, 1994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color w:val="00000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sz w:val="24"/>
                                <w:szCs w:val="24"/>
                              </w:rPr>
                              <w:t>Age: 21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color w:val="00000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sz w:val="24"/>
                                <w:szCs w:val="24"/>
                              </w:rPr>
                              <w:t>Marital Status: Single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color w:val="00000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sz w:val="24"/>
                                <w:szCs w:val="24"/>
                              </w:rPr>
                              <w:t>Occupation: Fresh Graduate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color w:val="00000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b/>
                                <w:color w:val="00000A"/>
                                <w:sz w:val="24"/>
                                <w:szCs w:val="24"/>
                              </w:rPr>
                              <w:t>Interests: Reading, creative writing, swimming, volleyball, travelling, watching documentary f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4" fillcolor="#d7e4bd" stroked="t" style="position:absolute;margin-left:-15.65pt;margin-top:11.35pt;width:494.3pt;height:21.85pt" wp14:anchorId="7A05AB6E">
                <w10:wrap type="square"/>
                <v:fill o:detectmouseclick="t" type="solid" color2="#281b42"/>
                <v:stroke color="#d7e4bd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A"/>
                          <w:sz w:val="24"/>
                          <w:szCs w:val="24"/>
                        </w:rPr>
                        <w:t>PERSONAL SKILLS</w:t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A"/>
                          <w:sz w:val="24"/>
                          <w:szCs w:val="24"/>
                        </w:rPr>
                        <w:t>Gender: Female</w:t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  <w:color w:val="00000A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A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A"/>
                          <w:sz w:val="24"/>
                          <w:szCs w:val="24"/>
                        </w:rPr>
                        <w:t>Date of Birth: February 24, 1994</w:t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  <w:color w:val="00000A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A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A"/>
                          <w:sz w:val="24"/>
                          <w:szCs w:val="24"/>
                        </w:rPr>
                        <w:t>Age: 21</w:t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  <w:color w:val="00000A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A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A"/>
                          <w:sz w:val="24"/>
                          <w:szCs w:val="24"/>
                        </w:rPr>
                        <w:t>Marital Status: Single</w:t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  <w:color w:val="00000A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A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A"/>
                          <w:sz w:val="24"/>
                          <w:szCs w:val="24"/>
                        </w:rPr>
                        <w:t>Occupation: Fresh Graduate</w:t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  <w:color w:val="00000A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A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b/>
                          <w:color w:val="00000A"/>
                          <w:sz w:val="24"/>
                          <w:szCs w:val="24"/>
                        </w:rPr>
                        <w:t>Interests: Reading, creative writing, swimming, volleyball, travelling, watching documentary 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</w:rPr>
        <w:t xml:space="preserve"> 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- Good verbal and written communication skills</w:t>
        <w:br/>
        <w:t>- Motivated and always willing to learn new things</w:t>
        <w:br/>
        <w:t>- Independent and self-sufficient in handling tasks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- Collaborative and able to work in teams or groups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>
              <wp:anchor behindDoc="0" distT="0" distB="0" distL="114300" distR="112395" simplePos="0" locked="0" layoutInCell="1" allowOverlap="1" relativeHeight="8" wp14:anchorId="31161BC6">
                <wp:simplePos x="0" y="0"/>
                <wp:positionH relativeFrom="column">
                  <wp:posOffset>-189230</wp:posOffset>
                </wp:positionH>
                <wp:positionV relativeFrom="paragraph">
                  <wp:posOffset>142240</wp:posOffset>
                </wp:positionV>
                <wp:extent cx="6269355" cy="278765"/>
                <wp:effectExtent l="10795" t="11430" r="9525" b="8255"/>
                <wp:wrapNone/>
                <wp:docPr id="12" name="Rectangl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8680" cy="27828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9360"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sz w:val="24"/>
                                <w:szCs w:val="24"/>
                              </w:rPr>
                              <w:t>WORK EXPERIENCE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sz w:val="24"/>
                                <w:szCs w:val="24"/>
                              </w:rPr>
                              <w:t>Gender: Female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color w:val="00000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sz w:val="24"/>
                                <w:szCs w:val="24"/>
                              </w:rPr>
                              <w:t>Date of Birth: February 24, 1994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color w:val="00000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sz w:val="24"/>
                                <w:szCs w:val="24"/>
                              </w:rPr>
                              <w:t>Age: 21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color w:val="00000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sz w:val="24"/>
                                <w:szCs w:val="24"/>
                              </w:rPr>
                              <w:t>Marital Status: Single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color w:val="00000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sz w:val="24"/>
                                <w:szCs w:val="24"/>
                              </w:rPr>
                              <w:t>Occupation: Fresh Graduate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color w:val="00000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b/>
                                <w:color w:val="00000A"/>
                                <w:sz w:val="24"/>
                                <w:szCs w:val="24"/>
                              </w:rPr>
                              <w:t>Interests: Reading, creative writing, swimming, volleyball, travelling, watching documentary f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5" fillcolor="#d7e4bd" stroked="t" style="position:absolute;margin-left:-14.9pt;margin-top:11.2pt;width:493.55pt;height:21.85pt" wp14:anchorId="31161BC6">
                <w10:wrap type="square"/>
                <v:fill o:detectmouseclick="t" type="solid" color2="#281b42"/>
                <v:stroke color="#d7e4bd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A"/>
                          <w:sz w:val="24"/>
                          <w:szCs w:val="24"/>
                        </w:rPr>
                        <w:t>WORK EXPERIENCE</w:t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A"/>
                          <w:sz w:val="24"/>
                          <w:szCs w:val="24"/>
                        </w:rPr>
                        <w:t>Gender: Female</w:t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  <w:color w:val="00000A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A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A"/>
                          <w:sz w:val="24"/>
                          <w:szCs w:val="24"/>
                        </w:rPr>
                        <w:t>Date of Birth: February 24, 1994</w:t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  <w:color w:val="00000A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A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A"/>
                          <w:sz w:val="24"/>
                          <w:szCs w:val="24"/>
                        </w:rPr>
                        <w:t>Age: 21</w:t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  <w:color w:val="00000A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A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A"/>
                          <w:sz w:val="24"/>
                          <w:szCs w:val="24"/>
                        </w:rPr>
                        <w:t>Marital Status: Single</w:t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  <w:color w:val="00000A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A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A"/>
                          <w:sz w:val="24"/>
                          <w:szCs w:val="24"/>
                        </w:rPr>
                        <w:t>Occupation: Fresh Graduate</w:t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  <w:color w:val="00000A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A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b/>
                          <w:color w:val="00000A"/>
                          <w:sz w:val="24"/>
                          <w:szCs w:val="24"/>
                        </w:rPr>
                        <w:t>Interests: Reading, creative writing, swimming, volleyball, travelling, watching documentary f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b/>
          <w:sz w:val="20"/>
          <w:szCs w:val="20"/>
        </w:rPr>
        <w:t>IT Intern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IT Support and Maintenance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International Pharmaceuticals, Inc. (IPI)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Kasambagan, Mabolo, Cebu City</w:t>
      </w:r>
    </w:p>
    <w:p>
      <w:pPr>
        <w:pStyle w:val="NoSpacing"/>
        <w:rPr>
          <w:b/>
          <w:b/>
          <w:sz w:val="20"/>
          <w:szCs w:val="20"/>
        </w:rPr>
      </w:pPr>
      <w:r>
        <w:rPr>
          <w:b/>
          <w:sz w:val="20"/>
          <w:szCs w:val="20"/>
        </w:rPr>
        <mc:AlternateContent>
          <mc:Choice Requires="wps">
            <w:drawing>
              <wp:anchor behindDoc="0" distT="0" distB="0" distL="114300" distR="112395" simplePos="0" locked="0" layoutInCell="1" allowOverlap="1" relativeHeight="5" wp14:anchorId="5374BCB4">
                <wp:simplePos x="0" y="0"/>
                <wp:positionH relativeFrom="column">
                  <wp:posOffset>-198120</wp:posOffset>
                </wp:positionH>
                <wp:positionV relativeFrom="paragraph">
                  <wp:posOffset>3175</wp:posOffset>
                </wp:positionV>
                <wp:extent cx="6269355" cy="278765"/>
                <wp:effectExtent l="0" t="0" r="20320" b="10160"/>
                <wp:wrapNone/>
                <wp:docPr id="14" name="Rectangle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8680" cy="27828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9360"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sz w:val="24"/>
                                <w:szCs w:val="24"/>
                              </w:rPr>
                              <w:t>EDUCATIONAL BACKGROUND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sz w:val="24"/>
                                <w:szCs w:val="24"/>
                              </w:rPr>
                              <w:t>Gender: Female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color w:val="00000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sz w:val="24"/>
                                <w:szCs w:val="24"/>
                              </w:rPr>
                              <w:t>Date of Birth: February 24, 1994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color w:val="00000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sz w:val="24"/>
                                <w:szCs w:val="24"/>
                              </w:rPr>
                              <w:t>Age: 21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color w:val="00000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sz w:val="24"/>
                                <w:szCs w:val="24"/>
                              </w:rPr>
                              <w:t>Marital Status: Single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color w:val="00000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sz w:val="24"/>
                                <w:szCs w:val="24"/>
                              </w:rPr>
                              <w:t>Occupation: Fresh Graduate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color w:val="00000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b/>
                                <w:color w:val="00000A"/>
                                <w:sz w:val="24"/>
                                <w:szCs w:val="24"/>
                              </w:rPr>
                              <w:t>Interests: Reading, creative writing, swimming, volleyball, travelling, watching documentary f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2" fillcolor="#d7e4bd" stroked="t" style="position:absolute;margin-left:-15.6pt;margin-top:0.25pt;width:493.55pt;height:21.85pt" wp14:anchorId="5374BCB4">
                <w10:wrap type="square"/>
                <v:fill o:detectmouseclick="t" type="solid" color2="#281b42"/>
                <v:stroke color="#d7e4bd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A"/>
                          <w:sz w:val="24"/>
                          <w:szCs w:val="24"/>
                        </w:rPr>
                        <w:t>EDUCATIONAL BACKGROUND</w:t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A"/>
                          <w:sz w:val="24"/>
                          <w:szCs w:val="24"/>
                        </w:rPr>
                        <w:t>Gender: Female</w:t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  <w:color w:val="00000A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A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A"/>
                          <w:sz w:val="24"/>
                          <w:szCs w:val="24"/>
                        </w:rPr>
                        <w:t>Date of Birth: February 24, 1994</w:t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  <w:color w:val="00000A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A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A"/>
                          <w:sz w:val="24"/>
                          <w:szCs w:val="24"/>
                        </w:rPr>
                        <w:t>Age: 21</w:t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  <w:color w:val="00000A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A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A"/>
                          <w:sz w:val="24"/>
                          <w:szCs w:val="24"/>
                        </w:rPr>
                        <w:t>Marital Status: Single</w:t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  <w:color w:val="00000A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A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A"/>
                          <w:sz w:val="24"/>
                          <w:szCs w:val="24"/>
                        </w:rPr>
                        <w:t>Occupation: Fresh Graduate</w:t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  <w:color w:val="00000A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A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b/>
                          <w:color w:val="00000A"/>
                          <w:sz w:val="24"/>
                          <w:szCs w:val="24"/>
                        </w:rPr>
                        <w:t>Interests: Reading, creative writing, swimming, volleyball, travelling, watching documentary f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Spacing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Spacing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Bachelor of Science in Information Technology (2017)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Palompon Institute of Technology (PIT)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Palompon, Leyte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rPr/>
      </w:pPr>
      <w:r>
        <w:rPr/>
        <mc:AlternateContent>
          <mc:Choice Requires="wps">
            <w:drawing>
              <wp:anchor behindDoc="0" distT="0" distB="0" distL="114300" distR="112395" simplePos="0" locked="0" layoutInCell="1" allowOverlap="1" relativeHeight="9" wp14:anchorId="4ECB6B62">
                <wp:simplePos x="0" y="0"/>
                <wp:positionH relativeFrom="column">
                  <wp:posOffset>-36830</wp:posOffset>
                </wp:positionH>
                <wp:positionV relativeFrom="paragraph">
                  <wp:posOffset>142240</wp:posOffset>
                </wp:positionV>
                <wp:extent cx="6269355" cy="278765"/>
                <wp:effectExtent l="10795" t="5715" r="9525" b="13970"/>
                <wp:wrapNone/>
                <wp:docPr id="16" name="Rectangle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8680" cy="27828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9360"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sz w:val="24"/>
                                <w:szCs w:val="24"/>
                              </w:rPr>
                              <w:t>TRAININGS AND SEMINARS ATTENDED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color w:val="00000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sz w:val="24"/>
                                <w:szCs w:val="24"/>
                              </w:rPr>
                              <w:t>Date of Birth: February 24, 1994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color w:val="00000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sz w:val="24"/>
                                <w:szCs w:val="24"/>
                              </w:rPr>
                              <w:t>Age: 21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color w:val="00000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sz w:val="24"/>
                                <w:szCs w:val="24"/>
                              </w:rPr>
                              <w:t>Marital Status: Single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color w:val="00000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sz w:val="24"/>
                                <w:szCs w:val="24"/>
                              </w:rPr>
                              <w:t>Occupation: Fresh Graduate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color w:val="00000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b/>
                                <w:color w:val="00000A"/>
                                <w:sz w:val="24"/>
                                <w:szCs w:val="24"/>
                              </w:rPr>
                              <w:t>Interests: Reading, creative writing, swimming, volleyball, travelling, watching documentary f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6" fillcolor="#d7e4bd" stroked="t" style="position:absolute;margin-left:-2.9pt;margin-top:11.2pt;width:493.55pt;height:21.85pt" wp14:anchorId="4ECB6B62">
                <w10:wrap type="square"/>
                <v:fill o:detectmouseclick="t" type="solid" color2="#281b42"/>
                <v:stroke color="#d7e4bd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A"/>
                          <w:sz w:val="24"/>
                          <w:szCs w:val="24"/>
                        </w:rPr>
                        <w:t>TRAININGS AND SEMINARS ATTENDED</w:t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  <w:color w:val="00000A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A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A"/>
                          <w:sz w:val="24"/>
                          <w:szCs w:val="24"/>
                        </w:rPr>
                        <w:t>Date of Birth: February 24, 1994</w:t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  <w:color w:val="00000A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A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A"/>
                          <w:sz w:val="24"/>
                          <w:szCs w:val="24"/>
                        </w:rPr>
                        <w:t>Age: 21</w:t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  <w:color w:val="00000A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A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A"/>
                          <w:sz w:val="24"/>
                          <w:szCs w:val="24"/>
                        </w:rPr>
                        <w:t>Marital Status: Single</w:t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  <w:color w:val="00000A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A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A"/>
                          <w:sz w:val="24"/>
                          <w:szCs w:val="24"/>
                        </w:rPr>
                        <w:t>Occupation: Fresh Graduate</w:t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  <w:color w:val="00000A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A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b/>
                          <w:color w:val="00000A"/>
                          <w:sz w:val="24"/>
                          <w:szCs w:val="24"/>
                        </w:rPr>
                        <w:t>Interests: Reading, creative writing, swimming, volleyball, travelling, watching documentary f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Spacing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Microsoft Office Training Program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January 6 2008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STI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Ormoc City, Leyte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Public Speaking &amp; Confidence Building Program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May 16, 2009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Martinelli Speech Center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Ormoc City, Leyte</w:t>
      </w:r>
    </w:p>
    <w:p>
      <w:pPr>
        <w:pStyle w:val="NoSpacing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Spacing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Ethics in the Workplace (PIT CHIC)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February 9, 2017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Palompon Institute of Technology</w:t>
      </w:r>
    </w:p>
    <w:p>
      <w:pPr>
        <w:pStyle w:val="NoSpacing"/>
        <w:rPr>
          <w:sz w:val="20"/>
          <w:szCs w:val="20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0" wp14:anchorId="4157A318">
                <wp:simplePos x="0" y="0"/>
                <wp:positionH relativeFrom="column">
                  <wp:posOffset>-52705</wp:posOffset>
                </wp:positionH>
                <wp:positionV relativeFrom="paragraph">
                  <wp:posOffset>288290</wp:posOffset>
                </wp:positionV>
                <wp:extent cx="6269355" cy="278765"/>
                <wp:effectExtent l="13970" t="5715" r="6350" b="13970"/>
                <wp:wrapNone/>
                <wp:docPr id="18" name="Rectangle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8680" cy="27828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9360"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sz w:val="24"/>
                                <w:szCs w:val="24"/>
                              </w:rPr>
                              <w:t>CERTIFICATE AND AWARDS RECEIVED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sz w:val="24"/>
                                <w:szCs w:val="24"/>
                              </w:rPr>
                              <w:t>Date of Birth: February 24, 1994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color w:val="00000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sz w:val="24"/>
                                <w:szCs w:val="24"/>
                              </w:rPr>
                              <w:t>Age: 21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color w:val="00000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sz w:val="24"/>
                                <w:szCs w:val="24"/>
                              </w:rPr>
                              <w:t>Marital Status: Single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color w:val="00000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sz w:val="24"/>
                                <w:szCs w:val="24"/>
                              </w:rPr>
                              <w:t>Occupation: Fresh Graduate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color w:val="00000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b/>
                                <w:color w:val="00000A"/>
                                <w:sz w:val="24"/>
                                <w:szCs w:val="24"/>
                              </w:rPr>
                              <w:t>Interests: Reading, creative writing, swimming, volleyball, travelling, watching documentary f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7" fillcolor="#d7e4bd" stroked="t" style="position:absolute;margin-left:-4.15pt;margin-top:22.7pt;width:493.55pt;height:21.85pt" wp14:anchorId="4157A318">
                <w10:wrap type="square"/>
                <v:fill o:detectmouseclick="t" type="solid" color2="#281b42"/>
                <v:stroke color="#d7e4bd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A"/>
                          <w:sz w:val="24"/>
                          <w:szCs w:val="24"/>
                        </w:rPr>
                        <w:t>CERTIFICATE AND AWARDS RECEIVED</w:t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A"/>
                          <w:sz w:val="24"/>
                          <w:szCs w:val="24"/>
                        </w:rPr>
                        <w:t>Date of Birth: February 24, 1994</w:t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  <w:color w:val="00000A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A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A"/>
                          <w:sz w:val="24"/>
                          <w:szCs w:val="24"/>
                        </w:rPr>
                        <w:t>Age: 21</w:t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  <w:color w:val="00000A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A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A"/>
                          <w:sz w:val="24"/>
                          <w:szCs w:val="24"/>
                        </w:rPr>
                        <w:t>Marital Status: Single</w:t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  <w:color w:val="00000A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A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A"/>
                          <w:sz w:val="24"/>
                          <w:szCs w:val="24"/>
                        </w:rPr>
                        <w:t>Occupation: Fresh Graduate</w:t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  <w:color w:val="00000A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A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b/>
                          <w:color w:val="00000A"/>
                          <w:sz w:val="24"/>
                          <w:szCs w:val="24"/>
                        </w:rPr>
                        <w:t>Interests: Reading, creative writing, swimming, volleyball, travelling, watching documentary 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</w:rPr>
        <w:t>Palompon, Leyte</w:t>
      </w:r>
    </w:p>
    <w:p>
      <w:pPr>
        <w:pStyle w:val="Normal"/>
        <w:rPr/>
      </w:pPr>
      <w:r>
        <w:rPr/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ACER IT EXCELLENCE AWARD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March 24, 2017</w:t>
      </w:r>
    </w:p>
    <w:p>
      <w:pPr>
        <w:pStyle w:val="NoSpacing"/>
        <w:rPr>
          <w:strike/>
          <w:sz w:val="20"/>
          <w:szCs w:val="20"/>
        </w:rPr>
      </w:pPr>
      <w:r>
        <w:rPr>
          <w:sz w:val="20"/>
          <w:szCs w:val="20"/>
        </w:rPr>
        <w:t>Palompon, Leyte</w:t>
      </w:r>
    </w:p>
    <w:p>
      <w:pPr>
        <w:pStyle w:val="NoSpacing"/>
        <w:rPr/>
      </w:pPr>
      <w:r>
        <w:rPr/>
      </w:r>
    </w:p>
    <w:p>
      <w:pPr>
        <w:pStyle w:val="NoSpacing"/>
        <w:rPr>
          <w:b/>
          <w:b/>
        </w:rPr>
      </w:pPr>
      <w:r>
        <w:rPr>
          <w:b/>
        </w:rPr>
        <w:t>Skills Olympic for Programming Winner</w:t>
      </w:r>
    </w:p>
    <w:p>
      <w:pPr>
        <w:pStyle w:val="NoSpacing"/>
        <w:rPr/>
      </w:pPr>
      <w:r>
        <w:rPr/>
        <w:t>February 18, 2016</w:t>
      </w:r>
    </w:p>
    <w:p>
      <w:pPr>
        <w:pStyle w:val="NoSpacing"/>
        <w:rPr/>
      </w:pPr>
      <w:r>
        <w:rPr/>
        <w:t xml:space="preserve">Palompon Institute of Technology (PIT) </w:t>
      </w:r>
    </w:p>
    <w:p>
      <w:pPr>
        <w:pStyle w:val="NoSpacing"/>
        <w:rPr/>
      </w:pPr>
      <w:r>
        <w:rPr/>
        <mc:AlternateContent>
          <mc:Choice Requires="wps">
            <w:drawing>
              <wp:anchor behindDoc="0" distT="0" distB="0" distL="114300" distR="112395" simplePos="0" locked="0" layoutInCell="1" allowOverlap="1" relativeHeight="11" wp14:anchorId="2983C1D8">
                <wp:simplePos x="0" y="0"/>
                <wp:positionH relativeFrom="column">
                  <wp:posOffset>-57150</wp:posOffset>
                </wp:positionH>
                <wp:positionV relativeFrom="paragraph">
                  <wp:posOffset>159385</wp:posOffset>
                </wp:positionV>
                <wp:extent cx="6269355" cy="278765"/>
                <wp:effectExtent l="0" t="0" r="20320" b="10160"/>
                <wp:wrapNone/>
                <wp:docPr id="20" name="Rectangle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8680" cy="27828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9360"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b/>
                                <w:color w:val="00000A"/>
                                <w:sz w:val="24"/>
                                <w:szCs w:val="24"/>
                              </w:rPr>
                              <w:t>REFERENCES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8" fillcolor="#d7e4bd" stroked="t" style="position:absolute;margin-left:-4.5pt;margin-top:12.55pt;width:493.55pt;height:21.85pt" wp14:anchorId="2983C1D8">
                <w10:wrap type="square"/>
                <v:fill o:detectmouseclick="t" type="solid" color2="#281b42"/>
                <v:stroke color="#d7e4bd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b/>
                          <w:color w:val="00000A"/>
                          <w:sz w:val="24"/>
                          <w:szCs w:val="24"/>
                        </w:rPr>
                        <w:t>REFERENCES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Please contact the following: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Mr. Melnar Aunzo                                                             </w:t>
      </w:r>
    </w:p>
    <w:p>
      <w:pPr>
        <w:pStyle w:val="NoSpacing"/>
        <w:rPr/>
      </w:pPr>
      <w:r>
        <w:rPr/>
        <w:t>ICT Department Chairman</w:t>
      </w:r>
    </w:p>
    <w:p>
      <w:pPr>
        <w:pStyle w:val="NoSpacing"/>
        <w:rPr/>
      </w:pPr>
      <w:r>
        <w:rPr/>
        <w:t xml:space="preserve">Palompon Institute of Technology                  </w:t>
      </w:r>
    </w:p>
    <w:p>
      <w:pPr>
        <w:pStyle w:val="NoSpacing"/>
        <w:rPr/>
      </w:pPr>
      <w:r>
        <w:rPr/>
        <w:t>Phone: 09283423758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Mr. Jonathan Cabardo</w:t>
      </w:r>
    </w:p>
    <w:p>
      <w:pPr>
        <w:pStyle w:val="NoSpacing"/>
        <w:rPr/>
      </w:pPr>
      <w:r>
        <w:rPr/>
        <w:t>Instructor I</w:t>
      </w:r>
    </w:p>
    <w:p>
      <w:pPr>
        <w:pStyle w:val="NoSpacing"/>
        <w:rPr/>
      </w:pPr>
      <w:r>
        <w:rPr/>
        <w:t>Palompon Institute of Technology</w:t>
      </w:r>
    </w:p>
    <w:p>
      <w:pPr>
        <w:pStyle w:val="NoSpacing"/>
        <w:rPr>
          <w:rFonts w:cs="Calibri" w:cstheme="minorHAnsi"/>
        </w:rPr>
      </w:pPr>
      <w:r>
        <w:rPr/>
        <w:t>Phone: 090958978298</w:t>
      </w:r>
    </w:p>
    <w:p>
      <w:pPr>
        <w:pStyle w:val="NoSpacing"/>
        <w:rPr/>
      </w:pPr>
      <w:r>
        <w:rPr/>
        <w:t xml:space="preserve"> </w:t>
      </w:r>
    </w:p>
    <w:p>
      <w:pPr>
        <w:pStyle w:val="NoSpacing"/>
        <w:rPr/>
      </w:pPr>
      <w:r>
        <w:rPr/>
        <w:t>Mr. Levi Esmero</w:t>
      </w:r>
    </w:p>
    <w:p>
      <w:pPr>
        <w:pStyle w:val="NoSpacing"/>
        <w:rPr/>
      </w:pPr>
      <w:r>
        <w:rPr/>
        <w:t>MIS Director</w:t>
      </w:r>
    </w:p>
    <w:p>
      <w:pPr>
        <w:pStyle w:val="NoSpacing"/>
        <w:rPr/>
      </w:pPr>
      <w:r>
        <w:rPr/>
        <w:t>Palompon Institute of Technology</w:t>
      </w:r>
    </w:p>
    <w:p>
      <w:pPr>
        <w:pStyle w:val="NoSpacing"/>
        <w:rPr/>
      </w:pPr>
      <w:r>
        <w:rPr/>
        <w:t xml:space="preserve">Phone: 09777008494 </w:t>
      </w:r>
    </w:p>
    <w:p>
      <w:pPr>
        <w:pStyle w:val="NoSpacing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2038b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cf591e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d2038b"/>
    <w:pPr>
      <w:widowControl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2038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winex.site/" TargetMode="External"/><Relationship Id="rId3" Type="http://schemas.openxmlformats.org/officeDocument/2006/relationships/hyperlink" Target="http://www.winex.site/" TargetMode="Externa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FDB0F-653C-4DFE-9C3E-466EA220C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Sample_Resume_Format_for_Fresh_Graduates_Two_Page_1_Template-3</Template>
  <TotalTime>6</TotalTime>
  <Application>LibreOffice/5.1.6.2$Linux_X86_64 LibreOffice_project/10m0$Build-2</Application>
  <Pages>2</Pages>
  <Words>505</Words>
  <Characters>3183</Characters>
  <CharactersWithSpaces>3673</CharactersWithSpaces>
  <Paragraphs>112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2017-04-26T00:40:00Z</dcterms:created>
  <dc:creator>winex</dc:creator>
  <dc:description/>
  <dc:language>en-PH</dc:language>
  <cp:lastModifiedBy/>
  <dcterms:modified xsi:type="dcterms:W3CDTF">2017-06-19T12:18:42Z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